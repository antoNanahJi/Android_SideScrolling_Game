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66658515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0D35DCD5" w14:textId="77777777" w:rsidR="003E1D56" w:rsidRDefault="001A3062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VENOM STUDIOS</w:t>
                    </w:r>
                  </w:p>
                </w:tc>
              </w:sdtContent>
            </w:sdt>
          </w:tr>
          <w:tr w:rsidR="003E1D56" w14:paraId="6849683D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FAF6F30" w14:textId="3A3E9EA7" w:rsidR="003E1D56" w:rsidRDefault="0076206D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 xml:space="preserve">ZERO </w:t>
                    </w:r>
                    <w:r w:rsidR="005B1AAC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TRIGGER</w:t>
                    </w:r>
                  </w:p>
                </w:tc>
              </w:sdtContent>
            </w:sdt>
          </w:tr>
          <w:tr w:rsidR="003E1D56" w14:paraId="66980113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6330EA43" w14:textId="7677DACD" w:rsidR="003E1D56" w:rsidRPr="003E1D56" w:rsidRDefault="007A4203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val="en-US" w:eastAsia="en-US"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 wp14:anchorId="03BED88F" wp14:editId="2C9154CB">
                          <wp:simplePos x="0" y="0"/>
                          <wp:positionH relativeFrom="column">
                            <wp:posOffset>1781175</wp:posOffset>
                          </wp:positionH>
                          <wp:positionV relativeFrom="paragraph">
                            <wp:posOffset>-2143125</wp:posOffset>
                          </wp:positionV>
                          <wp:extent cx="2353310" cy="1019175"/>
                          <wp:effectExtent l="0" t="0" r="22860" b="28575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353310" cy="1019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24A5C2F" w14:textId="21457A78" w:rsidR="003E1D56" w:rsidRDefault="007A4203" w:rsidP="003E1D5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1780BDD" wp14:editId="24A1EA40">
                                            <wp:extent cx="1148715" cy="918845"/>
                                            <wp:effectExtent l="0" t="0" r="0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6c5d51793f1698506f067b45550a01e3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148715" cy="91884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69BF5089" w14:textId="77777777" w:rsidR="003E1D56" w:rsidRPr="003E1D56" w:rsidRDefault="003E1D56" w:rsidP="003E1D56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E1D56"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t>Insert a Company Logo here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03BED88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40.25pt;margin-top:-168.75pt;width:185.3pt;height:80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C68qtLiAAAADQEAAA8AAABkcnMvZG93bnJl&#10;di54bWxMj8tOwzAQRfdI/IM1SGxQa6ehSQhxKoQEojsoCLZu7CYR8TjYbhr+nmEFu3kc3TlTbWY7&#10;sMn40DuUkCwFMION0z22Et5eHxYFsBAVajU4NBK+TYBNfX5WqVK7E76YaRdbRiEYSiWhi3EsOQ9N&#10;Z6wKSzcapN3Beasitb7l2qsThduBr4TIuFU90oVOjea+M83n7mglFNdP00fYps/vTXYYbuJVPj1+&#10;eSkvL+a7W2DRzPEPhl99UoeanPbuiDqwQcKqEGtCJSzSNKeKkGydJMD2NEryXACvK/7/i/oH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Lryq0uIAAAANAQAADwAAAAAAAAAAAAAAAACF&#10;BAAAZHJzL2Rvd25yZXYueG1sUEsFBgAAAAAEAAQA8wAAAJQFAAAAAA==&#10;">
                          <v:textbox>
                            <w:txbxContent>
                              <w:p w14:paraId="324A5C2F" w14:textId="21457A78" w:rsidR="003E1D56" w:rsidRDefault="007A4203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1780BDD" wp14:editId="24A1EA40">
                                      <wp:extent cx="1148715" cy="918845"/>
                                      <wp:effectExtent l="0" t="0" r="0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6c5d51793f1698506f067b45550a01e3.pn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48715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69BF5089" w14:textId="77777777"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5B1AAC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[ARCADE GAME]</w:t>
                </w:r>
              </w:p>
            </w:tc>
          </w:tr>
          <w:tr w:rsidR="003E1D56" w14:paraId="288AB00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06E35F4" w14:textId="77777777" w:rsidR="003E1D56" w:rsidRDefault="003E1D56">
                <w:pPr>
                  <w:pStyle w:val="NoSpacing"/>
                  <w:jc w:val="center"/>
                </w:pPr>
              </w:p>
              <w:p w14:paraId="4F18BBBD" w14:textId="77777777" w:rsidR="003E1D56" w:rsidRDefault="003E1D56">
                <w:pPr>
                  <w:pStyle w:val="NoSpacing"/>
                  <w:jc w:val="center"/>
                </w:pPr>
              </w:p>
              <w:p w14:paraId="02E7234C" w14:textId="77777777" w:rsidR="003E1D56" w:rsidRDefault="003E1D56">
                <w:pPr>
                  <w:pStyle w:val="NoSpacing"/>
                  <w:jc w:val="center"/>
                </w:pPr>
              </w:p>
              <w:p w14:paraId="7841C1B8" w14:textId="77777777" w:rsidR="003E1D56" w:rsidRDefault="003E1D56">
                <w:pPr>
                  <w:pStyle w:val="NoSpacing"/>
                  <w:jc w:val="center"/>
                </w:pPr>
              </w:p>
              <w:p w14:paraId="0DB1A902" w14:textId="77777777" w:rsidR="003E1D56" w:rsidRDefault="003E1D56">
                <w:pPr>
                  <w:pStyle w:val="NoSpacing"/>
                  <w:jc w:val="center"/>
                </w:pPr>
              </w:p>
              <w:p w14:paraId="73AD7130" w14:textId="77777777" w:rsidR="003E1D56" w:rsidRDefault="003E1D56">
                <w:pPr>
                  <w:pStyle w:val="NoSpacing"/>
                  <w:jc w:val="center"/>
                </w:pPr>
              </w:p>
              <w:p w14:paraId="5FDC38DE" w14:textId="77777777" w:rsidR="003E1D56" w:rsidRDefault="003E1D56">
                <w:pPr>
                  <w:pStyle w:val="NoSpacing"/>
                  <w:jc w:val="center"/>
                </w:pPr>
              </w:p>
              <w:p w14:paraId="1E7E955C" w14:textId="77777777" w:rsidR="003E1D56" w:rsidRDefault="003E1D56">
                <w:pPr>
                  <w:pStyle w:val="NoSpacing"/>
                  <w:jc w:val="center"/>
                </w:pPr>
              </w:p>
              <w:p w14:paraId="7934B5CC" w14:textId="532207B5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5B1AAC">
                  <w:rPr>
                    <w:sz w:val="24"/>
                    <w:szCs w:val="24"/>
                  </w:rPr>
                  <w:t>1.0</w:t>
                </w:r>
              </w:p>
              <w:p w14:paraId="762F48F8" w14:textId="77777777" w:rsidR="003E1D56" w:rsidRDefault="003E1D56">
                <w:pPr>
                  <w:pStyle w:val="NoSpacing"/>
                  <w:jc w:val="center"/>
                </w:pPr>
              </w:p>
              <w:p w14:paraId="0F0F47A9" w14:textId="77777777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XX Games.</w:t>
                </w:r>
              </w:p>
              <w:p w14:paraId="583CD1B8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304669F2" w14:textId="77777777" w:rsidR="003E1D56" w:rsidRDefault="003E1D56">
                <w:pPr>
                  <w:pStyle w:val="NoSpacing"/>
                  <w:jc w:val="center"/>
                </w:pPr>
              </w:p>
              <w:p w14:paraId="185B242F" w14:textId="77777777" w:rsidR="003E1D56" w:rsidRDefault="003E1D56">
                <w:pPr>
                  <w:pStyle w:val="NoSpacing"/>
                  <w:jc w:val="center"/>
                </w:pPr>
              </w:p>
              <w:p w14:paraId="7B87EC8C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7AFD169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B8F7EB7" w14:textId="76B5C02C" w:rsidR="003E1D56" w:rsidRPr="003E1D56" w:rsidRDefault="003E1D56" w:rsidP="005B1AAC">
                <w:pPr>
                  <w:pStyle w:val="NoSpacing"/>
                  <w:rPr>
                    <w:b/>
                    <w:bCs/>
                    <w:sz w:val="28"/>
                    <w:szCs w:val="28"/>
                    <w:u w:val="single"/>
                  </w:rPr>
                </w:pPr>
              </w:p>
            </w:tc>
          </w:tr>
          <w:tr w:rsidR="003E1D56" w14:paraId="07786E5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7883DB2" w14:textId="77777777" w:rsidR="003E1D56" w:rsidRDefault="005B1AAC" w:rsidP="005B1AAC">
                <w:pPr>
                  <w:pStyle w:val="NoSpacing"/>
                  <w:jc w:val="center"/>
                  <w:rPr>
                    <w:b/>
                    <w:bCs/>
                    <w:sz w:val="48"/>
                    <w:szCs w:val="48"/>
                  </w:rPr>
                </w:pPr>
                <w:r>
                  <w:rPr>
                    <w:b/>
                    <w:bCs/>
                    <w:sz w:val="48"/>
                    <w:szCs w:val="48"/>
                  </w:rPr>
                  <w:t>Andre Reano 101075780</w:t>
                </w:r>
              </w:p>
              <w:p w14:paraId="6084CDC2" w14:textId="77777777" w:rsidR="005B1AAC" w:rsidRDefault="005B1AAC" w:rsidP="005B1AAC">
                <w:pPr>
                  <w:pStyle w:val="NoSpacing"/>
                  <w:jc w:val="center"/>
                  <w:rPr>
                    <w:b/>
                    <w:bCs/>
                    <w:sz w:val="48"/>
                    <w:szCs w:val="48"/>
                  </w:rPr>
                </w:pPr>
                <w:r>
                  <w:rPr>
                    <w:b/>
                    <w:bCs/>
                    <w:sz w:val="48"/>
                    <w:szCs w:val="48"/>
                  </w:rPr>
                  <w:t>Anto NanahJi 101103788</w:t>
                </w:r>
              </w:p>
              <w:p w14:paraId="5A5845BE" w14:textId="19198DAD" w:rsidR="005B1AAC" w:rsidRPr="005B1AAC" w:rsidRDefault="005B1AAC" w:rsidP="005B1AAC">
                <w:pPr>
                  <w:pStyle w:val="NoSpacing"/>
                  <w:jc w:val="center"/>
                  <w:rPr>
                    <w:b/>
                    <w:bCs/>
                    <w:sz w:val="48"/>
                    <w:szCs w:val="48"/>
                  </w:rPr>
                </w:pPr>
                <w:r>
                  <w:rPr>
                    <w:b/>
                    <w:bCs/>
                    <w:sz w:val="48"/>
                    <w:szCs w:val="48"/>
                  </w:rPr>
                  <w:t>Logan King      101100360</w:t>
                </w:r>
              </w:p>
            </w:tc>
          </w:tr>
        </w:tbl>
        <w:p w14:paraId="322E54DA" w14:textId="2B47452B" w:rsidR="003E1D56" w:rsidRDefault="005B1AAC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  <w:p w14:paraId="367A0716" w14:textId="1A562937"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6BE188C8" w14:textId="77777777">
            <w:tc>
              <w:tcPr>
                <w:tcW w:w="5000" w:type="pct"/>
              </w:tcPr>
              <w:p w14:paraId="026EB34F" w14:textId="77777777" w:rsidR="003E1D56" w:rsidRPr="003E1D56" w:rsidRDefault="00041C8A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May 16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14:paraId="04E28589" w14:textId="77777777" w:rsidR="003E1D56" w:rsidRDefault="003E1D56">
          <w:r>
            <w:lastRenderedPageBreak/>
            <w:br w:type="page"/>
          </w:r>
        </w:p>
      </w:sdtContent>
    </w:sdt>
    <w:p w14:paraId="01297AF1" w14:textId="77777777"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14:paraId="2F5E1C6F" w14:textId="14C064F7" w:rsidR="009A4D42" w:rsidRDefault="0095043C" w:rsidP="0095043C">
      <w:pPr>
        <w:rPr>
          <w:sz w:val="24"/>
          <w:szCs w:val="24"/>
        </w:rPr>
      </w:pPr>
      <w:r>
        <w:rPr>
          <w:sz w:val="24"/>
          <w:szCs w:val="24"/>
        </w:rPr>
        <w:t>Version History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</w:p>
    <w:p w14:paraId="1D0795C7" w14:textId="2282D7A5" w:rsidR="0095043C" w:rsidRDefault="0095043C" w:rsidP="0095043C">
      <w:pPr>
        <w:rPr>
          <w:sz w:val="24"/>
          <w:szCs w:val="24"/>
        </w:rPr>
      </w:pPr>
      <w:r>
        <w:rPr>
          <w:sz w:val="24"/>
          <w:szCs w:val="24"/>
        </w:rPr>
        <w:t>Game Overview, Game Play Mechanism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14:paraId="6CE1148B" w14:textId="4BC2B25A" w:rsidR="0095043C" w:rsidRDefault="0095043C" w:rsidP="0095043C">
      <w:pPr>
        <w:rPr>
          <w:sz w:val="24"/>
          <w:szCs w:val="24"/>
        </w:rPr>
      </w:pPr>
      <w:r>
        <w:rPr>
          <w:sz w:val="24"/>
          <w:szCs w:val="24"/>
        </w:rPr>
        <w:t xml:space="preserve"> Camera, Controls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14:paraId="0741148B" w14:textId="27ABDBDA" w:rsidR="0095043C" w:rsidRDefault="0095043C" w:rsidP="0095043C">
      <w:pPr>
        <w:rPr>
          <w:sz w:val="24"/>
          <w:szCs w:val="24"/>
        </w:rPr>
      </w:pPr>
      <w:r>
        <w:rPr>
          <w:sz w:val="24"/>
          <w:szCs w:val="24"/>
        </w:rPr>
        <w:t>Interface Sketch, Menu and Screen Descriptions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14:paraId="071DF7F1" w14:textId="23C07116" w:rsidR="0095043C" w:rsidRDefault="0095043C" w:rsidP="0095043C">
      <w:pPr>
        <w:rPr>
          <w:sz w:val="24"/>
          <w:szCs w:val="24"/>
        </w:rPr>
      </w:pPr>
      <w:r>
        <w:rPr>
          <w:sz w:val="24"/>
          <w:szCs w:val="24"/>
        </w:rPr>
        <w:t>Game World, Level, Game Progression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14:paraId="28BF2113" w14:textId="2FF83788" w:rsidR="0095043C" w:rsidRDefault="0095043C" w:rsidP="0095043C">
      <w:pPr>
        <w:rPr>
          <w:sz w:val="24"/>
          <w:szCs w:val="24"/>
        </w:rPr>
      </w:pPr>
      <w:r>
        <w:rPr>
          <w:sz w:val="24"/>
          <w:szCs w:val="24"/>
        </w:rPr>
        <w:t>Character, Enemies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</w:p>
    <w:p w14:paraId="60773545" w14:textId="6EC1059C" w:rsidR="0076206D" w:rsidRDefault="0076206D" w:rsidP="0095043C">
      <w:pPr>
        <w:rPr>
          <w:sz w:val="24"/>
          <w:szCs w:val="24"/>
        </w:rPr>
      </w:pPr>
      <w:r>
        <w:rPr>
          <w:sz w:val="24"/>
          <w:szCs w:val="24"/>
        </w:rPr>
        <w:t>Weapons, Abilities, Scoring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</w:p>
    <w:p w14:paraId="7E011A58" w14:textId="07D512FA" w:rsidR="0076206D" w:rsidRDefault="0076206D" w:rsidP="0095043C">
      <w:pPr>
        <w:rPr>
          <w:sz w:val="24"/>
          <w:szCs w:val="24"/>
        </w:rPr>
      </w:pPr>
      <w:r>
        <w:rPr>
          <w:sz w:val="24"/>
          <w:szCs w:val="24"/>
        </w:rPr>
        <w:t>Cheat Codes, Sound Index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</w:p>
    <w:p w14:paraId="1EAEF507" w14:textId="55B18DBD" w:rsidR="0076206D" w:rsidRDefault="0076206D" w:rsidP="0095043C">
      <w:pPr>
        <w:rPr>
          <w:sz w:val="24"/>
          <w:szCs w:val="24"/>
        </w:rPr>
      </w:pPr>
      <w:r>
        <w:rPr>
          <w:sz w:val="24"/>
          <w:szCs w:val="24"/>
        </w:rPr>
        <w:t>Art/Multimedia Index, Design Notes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</w:p>
    <w:p w14:paraId="1797680D" w14:textId="34E3FE8C" w:rsidR="0076206D" w:rsidRDefault="0076206D" w:rsidP="0095043C">
      <w:pPr>
        <w:rPr>
          <w:sz w:val="24"/>
          <w:szCs w:val="24"/>
        </w:rPr>
      </w:pPr>
      <w:r>
        <w:rPr>
          <w:sz w:val="24"/>
          <w:szCs w:val="24"/>
        </w:rPr>
        <w:t>Future Features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</w:p>
    <w:p w14:paraId="6E3F499E" w14:textId="77777777" w:rsidR="0095043C" w:rsidRDefault="0095043C" w:rsidP="0095043C">
      <w:pPr>
        <w:rPr>
          <w:sz w:val="24"/>
          <w:szCs w:val="24"/>
        </w:rPr>
      </w:pPr>
    </w:p>
    <w:p w14:paraId="28EC1DA7" w14:textId="0CF82B90" w:rsidR="0095043C" w:rsidRDefault="0095043C" w:rsidP="0095043C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9811AC1" w14:textId="77777777" w:rsidR="0095043C" w:rsidRDefault="0095043C" w:rsidP="0095043C">
      <w:pPr>
        <w:ind w:left="720" w:firstLine="720"/>
        <w:rPr>
          <w:sz w:val="24"/>
          <w:szCs w:val="24"/>
        </w:rPr>
      </w:pPr>
    </w:p>
    <w:p w14:paraId="479E765B" w14:textId="52FC2CD2" w:rsidR="0095043C" w:rsidRPr="0095043C" w:rsidRDefault="0095043C" w:rsidP="0095043C">
      <w:pPr>
        <w:ind w:firstLine="720"/>
        <w:rPr>
          <w:b/>
          <w:sz w:val="24"/>
          <w:szCs w:val="24"/>
        </w:rPr>
      </w:pPr>
    </w:p>
    <w:p w14:paraId="486436FD" w14:textId="77777777" w:rsidR="0095043C" w:rsidRPr="009A4D42" w:rsidRDefault="0095043C" w:rsidP="0095043C">
      <w:pPr>
        <w:ind w:left="720" w:firstLine="720"/>
        <w:rPr>
          <w:sz w:val="24"/>
          <w:szCs w:val="24"/>
        </w:rPr>
      </w:pPr>
    </w:p>
    <w:p w14:paraId="4875A099" w14:textId="77777777"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639EDD7E" w14:textId="77777777"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14:paraId="60A40D14" w14:textId="05F4AB61" w:rsidR="009A4D42" w:rsidRDefault="00F820D4" w:rsidP="005B1AAC">
      <w:pPr>
        <w:jc w:val="center"/>
        <w:rPr>
          <w:sz w:val="24"/>
          <w:szCs w:val="24"/>
        </w:rPr>
      </w:pPr>
      <w:hyperlink r:id="rId13" w:history="1">
        <w:r w:rsidR="005B1AAC" w:rsidRPr="005B1AAC">
          <w:rPr>
            <w:rStyle w:val="Hyperlink"/>
            <w:sz w:val="24"/>
            <w:szCs w:val="24"/>
          </w:rPr>
          <w:t>https://github.com/antoNanahJi/Android_SideScrolling_Game</w:t>
        </w:r>
      </w:hyperlink>
    </w:p>
    <w:p w14:paraId="7D3BD2C9" w14:textId="6A5E576C" w:rsidR="00686D09" w:rsidRDefault="009A4D42" w:rsidP="005B1A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126193" w14:textId="77777777" w:rsidR="00686D09" w:rsidRDefault="00686D09" w:rsidP="00686D09">
      <w:pPr>
        <w:jc w:val="right"/>
        <w:rPr>
          <w:sz w:val="24"/>
          <w:szCs w:val="24"/>
        </w:rPr>
      </w:pPr>
    </w:p>
    <w:p w14:paraId="0B364EA6" w14:textId="77777777" w:rsidR="008C6B2D" w:rsidRDefault="008C6B2D" w:rsidP="00686D09">
      <w:pPr>
        <w:jc w:val="right"/>
        <w:rPr>
          <w:sz w:val="24"/>
          <w:szCs w:val="24"/>
        </w:rPr>
      </w:pPr>
    </w:p>
    <w:p w14:paraId="3D73EEBA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14:paraId="3D0C3406" w14:textId="36A240CF" w:rsidR="00FE3021" w:rsidRPr="008C6B2D" w:rsidRDefault="0076206D" w:rsidP="00FE3021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Zero Trigger</w:t>
      </w:r>
      <w:r w:rsidR="00FE3021">
        <w:rPr>
          <w:i/>
          <w:sz w:val="24"/>
          <w:szCs w:val="24"/>
        </w:rPr>
        <w:t xml:space="preserve"> is a side scrolling game </w:t>
      </w:r>
      <w:r w:rsidR="00C91B69">
        <w:rPr>
          <w:i/>
          <w:sz w:val="24"/>
          <w:szCs w:val="24"/>
        </w:rPr>
        <w:t>like</w:t>
      </w:r>
      <w:r w:rsidR="00FE3021">
        <w:rPr>
          <w:i/>
          <w:sz w:val="24"/>
          <w:szCs w:val="24"/>
        </w:rPr>
        <w:t xml:space="preserve"> Mario Game. The goal is to defeat the final bass to get the key and move to the next level.</w:t>
      </w:r>
    </w:p>
    <w:p w14:paraId="39AD42BB" w14:textId="19315502" w:rsidR="00686D09" w:rsidRDefault="009F6693" w:rsidP="00FE302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14:paraId="5E515337" w14:textId="6825E629" w:rsidR="00FE3021" w:rsidRPr="00FE3021" w:rsidRDefault="0076206D" w:rsidP="00FE3021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Action p</w:t>
      </w:r>
      <w:r w:rsidR="00C91B69">
        <w:rPr>
          <w:i/>
          <w:sz w:val="24"/>
          <w:szCs w:val="24"/>
        </w:rPr>
        <w:t xml:space="preserve">latformer with feature </w:t>
      </w:r>
      <w:r>
        <w:rPr>
          <w:i/>
          <w:sz w:val="24"/>
          <w:szCs w:val="24"/>
        </w:rPr>
        <w:t xml:space="preserve">to </w:t>
      </w:r>
      <w:r w:rsidR="00C91B69">
        <w:rPr>
          <w:i/>
          <w:sz w:val="24"/>
          <w:szCs w:val="24"/>
        </w:rPr>
        <w:t>jump and run through the level, while</w:t>
      </w:r>
      <w:r w:rsidR="00FE3021">
        <w:rPr>
          <w:i/>
          <w:sz w:val="24"/>
          <w:szCs w:val="24"/>
        </w:rPr>
        <w:t xml:space="preserve"> interact</w:t>
      </w:r>
      <w:r w:rsidR="00C91B69">
        <w:rPr>
          <w:i/>
          <w:sz w:val="24"/>
          <w:szCs w:val="24"/>
        </w:rPr>
        <w:t>ing</w:t>
      </w:r>
      <w:r w:rsidR="00FE3021">
        <w:rPr>
          <w:i/>
          <w:sz w:val="24"/>
          <w:szCs w:val="24"/>
        </w:rPr>
        <w:t xml:space="preserve"> with different enemies to reach the final boss</w:t>
      </w:r>
      <w:r w:rsidR="00C91B69">
        <w:rPr>
          <w:i/>
          <w:sz w:val="24"/>
          <w:szCs w:val="24"/>
        </w:rPr>
        <w:t xml:space="preserve">. </w:t>
      </w:r>
    </w:p>
    <w:p w14:paraId="46E5C640" w14:textId="77777777"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14:paraId="50B5EE74" w14:textId="49648391" w:rsidR="00686D09" w:rsidRPr="008C6B2D" w:rsidRDefault="00FE3021" w:rsidP="007A4203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2D</w:t>
      </w:r>
    </w:p>
    <w:p w14:paraId="6E89C828" w14:textId="77777777"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41FFCAD4" w14:textId="301829A5" w:rsidR="00686D09" w:rsidRPr="008C6B2D" w:rsidRDefault="00FE3021" w:rsidP="007A4203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Touch input on mobile. There are different buttons on the screen to move, jump and</w:t>
      </w:r>
      <w:r w:rsidR="00C91B69">
        <w:rPr>
          <w:i/>
          <w:sz w:val="24"/>
          <w:szCs w:val="24"/>
        </w:rPr>
        <w:t xml:space="preserve"> fire.</w:t>
      </w:r>
    </w:p>
    <w:p w14:paraId="0D150A00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14:paraId="7B2D5373" w14:textId="77777777"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(What does the game interface look like? Provide a screen shot or sketch)</w:t>
      </w:r>
    </w:p>
    <w:p w14:paraId="14E75E7D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0B2090B2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14:paraId="7B5BA160" w14:textId="77777777"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14:paraId="054AE03B" w14:textId="77777777" w:rsidR="00686D09" w:rsidRDefault="00686D09" w:rsidP="00686D09">
      <w:pPr>
        <w:rPr>
          <w:b/>
          <w:sz w:val="24"/>
          <w:szCs w:val="24"/>
        </w:rPr>
      </w:pPr>
    </w:p>
    <w:p w14:paraId="2488F0C1" w14:textId="77777777" w:rsidR="00BF4089" w:rsidRPr="008C6B2D" w:rsidRDefault="00BF4089" w:rsidP="00686D09">
      <w:pPr>
        <w:rPr>
          <w:b/>
          <w:sz w:val="24"/>
          <w:szCs w:val="24"/>
        </w:rPr>
      </w:pPr>
    </w:p>
    <w:p w14:paraId="3488F43B" w14:textId="77777777" w:rsidR="00BF4089" w:rsidRP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World</w:t>
      </w:r>
      <w:r w:rsidR="003E1D34">
        <w:rPr>
          <w:b/>
          <w:sz w:val="24"/>
          <w:szCs w:val="24"/>
        </w:rPr>
        <w:t xml:space="preserve"> </w:t>
      </w:r>
    </w:p>
    <w:p w14:paraId="394174B4" w14:textId="60EC7CB5" w:rsidR="00686D09" w:rsidRPr="008C6B2D" w:rsidRDefault="007A4203" w:rsidP="007A4203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the game world background is a tall forest of green trees. While player plays on flat plain</w:t>
      </w:r>
      <w:r w:rsidR="0076206D">
        <w:rPr>
          <w:i/>
          <w:sz w:val="24"/>
          <w:szCs w:val="24"/>
        </w:rPr>
        <w:t xml:space="preserve"> faced with numerous obstacles</w:t>
      </w:r>
      <w:r>
        <w:rPr>
          <w:i/>
          <w:sz w:val="24"/>
          <w:szCs w:val="24"/>
        </w:rPr>
        <w:t>.</w:t>
      </w:r>
    </w:p>
    <w:p w14:paraId="1F26ED6B" w14:textId="559D39A1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Levels </w:t>
      </w:r>
    </w:p>
    <w:p w14:paraId="3DF00986" w14:textId="34EC0D9E" w:rsidR="00686D09" w:rsidRPr="008C6B2D" w:rsidRDefault="007A4203" w:rsidP="007A4203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Platform base level.</w:t>
      </w:r>
    </w:p>
    <w:p w14:paraId="3CAA1D31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Progression</w:t>
      </w:r>
    </w:p>
    <w:p w14:paraId="652EAD87" w14:textId="2A025BDC" w:rsidR="00686D09" w:rsidRPr="008C6B2D" w:rsidRDefault="007A4203" w:rsidP="007A4203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The player must reach and defeat the final boss.</w:t>
      </w:r>
    </w:p>
    <w:p w14:paraId="071F7105" w14:textId="22AC28F4" w:rsidR="009F6693" w:rsidRPr="008D7DD6" w:rsidRDefault="009F6693" w:rsidP="008D7DD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</w:t>
      </w:r>
      <w:r w:rsidR="008D7DD6">
        <w:rPr>
          <w:b/>
          <w:sz w:val="24"/>
          <w:szCs w:val="24"/>
        </w:rPr>
        <w:t>ter</w:t>
      </w:r>
    </w:p>
    <w:p w14:paraId="090D273C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58A6E351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14:paraId="6DF5D000" w14:textId="16429624" w:rsidR="008D7DD6" w:rsidRPr="007A4203" w:rsidRDefault="008D7DD6" w:rsidP="007A420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Simple enemy walk</w:t>
      </w:r>
      <w:r w:rsidR="007A4203">
        <w:rPr>
          <w:sz w:val="24"/>
          <w:szCs w:val="24"/>
        </w:rPr>
        <w:t>s</w:t>
      </w:r>
      <w:r>
        <w:rPr>
          <w:sz w:val="24"/>
          <w:szCs w:val="24"/>
        </w:rPr>
        <w:t xml:space="preserve"> around and causes damage to the player</w:t>
      </w:r>
      <w:r w:rsidR="007A4203">
        <w:rPr>
          <w:sz w:val="24"/>
          <w:szCs w:val="24"/>
        </w:rPr>
        <w:t>, a</w:t>
      </w:r>
      <w:r w:rsidRPr="007A4203">
        <w:rPr>
          <w:sz w:val="24"/>
          <w:szCs w:val="24"/>
        </w:rPr>
        <w:t>n enemy chase the player and a final boss attacks the player</w:t>
      </w:r>
      <w:r w:rsidR="007A4203">
        <w:rPr>
          <w:sz w:val="24"/>
          <w:szCs w:val="24"/>
        </w:rPr>
        <w:t>.</w:t>
      </w:r>
    </w:p>
    <w:p w14:paraId="01CC9B9C" w14:textId="77777777" w:rsidR="008D7DD6" w:rsidRPr="005C2F0F" w:rsidRDefault="008D7DD6" w:rsidP="005C2F0F">
      <w:pPr>
        <w:pStyle w:val="ListParagraph"/>
        <w:rPr>
          <w:i/>
          <w:sz w:val="24"/>
          <w:szCs w:val="24"/>
        </w:rPr>
      </w:pPr>
    </w:p>
    <w:p w14:paraId="558C0F8E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793DAC06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Weapons</w:t>
      </w:r>
    </w:p>
    <w:p w14:paraId="7C950DA5" w14:textId="1386AFBC" w:rsidR="00686D09" w:rsidRPr="008C6B2D" w:rsidRDefault="008D7DD6" w:rsidP="007A4203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Fire Ball</w:t>
      </w:r>
    </w:p>
    <w:p w14:paraId="7D395F0F" w14:textId="77777777" w:rsidR="005C2F0F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Abilities</w:t>
      </w:r>
    </w:p>
    <w:p w14:paraId="578447BD" w14:textId="1FEF7FFF" w:rsidR="00686D09" w:rsidRPr="008C6B2D" w:rsidRDefault="0076206D" w:rsidP="007A4203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Players weapon does d</w:t>
      </w:r>
      <w:r w:rsidR="007A4203">
        <w:rPr>
          <w:i/>
          <w:sz w:val="24"/>
          <w:szCs w:val="24"/>
        </w:rPr>
        <w:t>ouble damaging when player pics a power</w:t>
      </w:r>
      <w:r>
        <w:rPr>
          <w:i/>
          <w:sz w:val="24"/>
          <w:szCs w:val="24"/>
        </w:rPr>
        <w:t xml:space="preserve"> up</w:t>
      </w:r>
    </w:p>
    <w:p w14:paraId="08C1061D" w14:textId="77777777"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14:paraId="0CA80D44" w14:textId="73D5CC97" w:rsidR="00686D09" w:rsidRPr="008C6B2D" w:rsidRDefault="007A4203" w:rsidP="007A4203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There are coins to collect and increase score.</w:t>
      </w:r>
    </w:p>
    <w:p w14:paraId="261191DE" w14:textId="77777777"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Cheat Codes</w:t>
      </w:r>
    </w:p>
    <w:p w14:paraId="0B15B2EA" w14:textId="69FBC63B" w:rsidR="00686D09" w:rsidRPr="008C6B2D" w:rsidRDefault="007A4203" w:rsidP="007A4203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>Difficulty set up option.</w:t>
      </w:r>
    </w:p>
    <w:p w14:paraId="5A7D7680" w14:textId="77777777"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14:paraId="17A724AA" w14:textId="3850A803" w:rsidR="00686D09" w:rsidRPr="008C6B2D" w:rsidRDefault="008D7DD6" w:rsidP="0076206D">
      <w:pPr>
        <w:pStyle w:val="ListParagraph"/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>Background music, enemy kill, power up, firing, start screen……</w:t>
      </w:r>
      <w:bookmarkStart w:id="0" w:name="_GoBack"/>
      <w:bookmarkEnd w:id="0"/>
    </w:p>
    <w:p w14:paraId="02364CED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14:paraId="7831D84A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14:paraId="2B4397EE" w14:textId="77777777"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14:paraId="5B285868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35D46A8B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14:paraId="31082B64" w14:textId="77777777"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14:paraId="21756D74" w14:textId="77777777" w:rsidR="00686D09" w:rsidRPr="008C6B2D" w:rsidRDefault="00686D09" w:rsidP="00686D09">
      <w:pPr>
        <w:rPr>
          <w:b/>
          <w:sz w:val="24"/>
          <w:szCs w:val="24"/>
        </w:rPr>
      </w:pPr>
    </w:p>
    <w:p w14:paraId="30F4B19D" w14:textId="77777777"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14:paraId="364EAFE6" w14:textId="356485D7" w:rsidR="005C2F0F" w:rsidRPr="005C2F0F" w:rsidRDefault="0076206D" w:rsidP="005C2F0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Adding second Level.</w:t>
      </w:r>
    </w:p>
    <w:sectPr w:rsidR="005C2F0F" w:rsidRPr="005C2F0F" w:rsidSect="008E601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852E7" w14:textId="77777777" w:rsidR="00F820D4" w:rsidRDefault="00F820D4" w:rsidP="00C152DC">
      <w:pPr>
        <w:spacing w:after="0" w:line="240" w:lineRule="auto"/>
      </w:pPr>
      <w:r>
        <w:separator/>
      </w:r>
    </w:p>
  </w:endnote>
  <w:endnote w:type="continuationSeparator" w:id="0">
    <w:p w14:paraId="1E5AA877" w14:textId="77777777" w:rsidR="00F820D4" w:rsidRDefault="00F820D4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3EA99" w14:textId="77777777"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7E3BC5A2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BFB47" w14:textId="77777777" w:rsidR="00AA765B" w:rsidRDefault="00F820D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6753AD28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A5A0A" w14:textId="77777777" w:rsidR="00F820D4" w:rsidRDefault="00F820D4" w:rsidP="00C152DC">
      <w:pPr>
        <w:spacing w:after="0" w:line="240" w:lineRule="auto"/>
      </w:pPr>
      <w:r>
        <w:separator/>
      </w:r>
    </w:p>
  </w:footnote>
  <w:footnote w:type="continuationSeparator" w:id="0">
    <w:p w14:paraId="7CDE3917" w14:textId="77777777" w:rsidR="00F820D4" w:rsidRDefault="00F820D4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 w14:paraId="6777FE33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7D50F4D7" w14:textId="6D51EDA6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6206D">
                <w:rPr>
                  <w:b/>
                  <w:bCs/>
                  <w:caps/>
                  <w:sz w:val="24"/>
                  <w:szCs w:val="24"/>
                </w:rPr>
                <w:t>ZERO TRIGGER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25CDE933" w14:textId="77777777"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14:paraId="015FDEF8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14:paraId="0507E5A7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61C5F7DD" w14:textId="77777777"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2C2C4E3" w14:textId="38EDBEBD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6206D">
                <w:rPr>
                  <w:b/>
                  <w:bCs/>
                  <w:caps/>
                  <w:sz w:val="24"/>
                  <w:szCs w:val="24"/>
                </w:rPr>
                <w:t>ZERO TRIGGER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1B01D917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BBC"/>
    <w:rsid w:val="00021BBC"/>
    <w:rsid w:val="00023AF4"/>
    <w:rsid w:val="00041C8A"/>
    <w:rsid w:val="00080D8D"/>
    <w:rsid w:val="001A3062"/>
    <w:rsid w:val="001D02C1"/>
    <w:rsid w:val="00281644"/>
    <w:rsid w:val="002876C6"/>
    <w:rsid w:val="003E1D34"/>
    <w:rsid w:val="003E1D56"/>
    <w:rsid w:val="00420F46"/>
    <w:rsid w:val="0052734F"/>
    <w:rsid w:val="005B1AAC"/>
    <w:rsid w:val="005C2F0F"/>
    <w:rsid w:val="005C6AD6"/>
    <w:rsid w:val="00686D09"/>
    <w:rsid w:val="00691022"/>
    <w:rsid w:val="00744BAC"/>
    <w:rsid w:val="0076206D"/>
    <w:rsid w:val="007A4203"/>
    <w:rsid w:val="007D2A8E"/>
    <w:rsid w:val="008C6B2D"/>
    <w:rsid w:val="008D7DD6"/>
    <w:rsid w:val="008E601F"/>
    <w:rsid w:val="008F3C94"/>
    <w:rsid w:val="0095043C"/>
    <w:rsid w:val="00953C99"/>
    <w:rsid w:val="00996533"/>
    <w:rsid w:val="009A4D42"/>
    <w:rsid w:val="009F6693"/>
    <w:rsid w:val="00AA765B"/>
    <w:rsid w:val="00AD223E"/>
    <w:rsid w:val="00BF4089"/>
    <w:rsid w:val="00C152DC"/>
    <w:rsid w:val="00C91B69"/>
    <w:rsid w:val="00D668E0"/>
    <w:rsid w:val="00D82416"/>
    <w:rsid w:val="00EB6F93"/>
    <w:rsid w:val="00F35C9E"/>
    <w:rsid w:val="00F362D0"/>
    <w:rsid w:val="00F820D4"/>
    <w:rsid w:val="00FE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F4EE4"/>
  <w15:docId w15:val="{253ADEA9-AF67-4984-A0E6-BC3AF438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styleId="Hyperlink">
    <w:name w:val="Hyperlink"/>
    <w:basedOn w:val="DefaultParagraphFont"/>
    <w:uiPriority w:val="99"/>
    <w:unhideWhenUsed/>
    <w:rsid w:val="005B1A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AA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antoNanahJi/Android_SideScrolling_Game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CEA803C-4623-4D2F-B839-198A62D9E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123</TotalTime>
  <Pages>6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SECOND TRIGGER</vt:lpstr>
    </vt:vector>
  </TitlesOfParts>
  <Company>VENOM STUDIOS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 TRIGGER</dc:title>
  <dc:subject>AR</dc:subject>
  <dc:creator>Andre Reano 101075780</dc:creator>
  <cp:lastModifiedBy>anto nenegian</cp:lastModifiedBy>
  <cp:revision>10</cp:revision>
  <dcterms:created xsi:type="dcterms:W3CDTF">2011-07-15T01:03:00Z</dcterms:created>
  <dcterms:modified xsi:type="dcterms:W3CDTF">2018-03-28T20:47:00Z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